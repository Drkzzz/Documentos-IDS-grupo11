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F043" w14:textId="3EDC0C57" w:rsidR="00086BDD" w:rsidRPr="00F328F4" w:rsidRDefault="008969AA">
      <w:pPr>
        <w:pStyle w:val="Title"/>
        <w:jc w:val="right"/>
        <w:rPr>
          <w:lang w:val="es-ES"/>
        </w:rPr>
      </w:pPr>
      <w:r>
        <w:rPr>
          <w:lang w:val="es-ES"/>
        </w:rPr>
        <w:t>Software de gestión de pacientes</w:t>
      </w:r>
    </w:p>
    <w:p w14:paraId="61F03DEA" w14:textId="77777777" w:rsidR="00086BDD" w:rsidRPr="00F328F4" w:rsidRDefault="00086BDD">
      <w:pPr>
        <w:pStyle w:val="Title"/>
        <w:jc w:val="right"/>
        <w:rPr>
          <w:lang w:val="es-ES"/>
        </w:rPr>
      </w:pPr>
    </w:p>
    <w:p w14:paraId="58841259" w14:textId="62E7E9FC" w:rsidR="00086BDD" w:rsidRPr="00FE27BB" w:rsidRDefault="00DD6B88">
      <w:pPr>
        <w:pStyle w:val="Title"/>
        <w:jc w:val="right"/>
        <w:rPr>
          <w:sz w:val="28"/>
          <w:lang w:val="es-ES"/>
        </w:rPr>
      </w:pPr>
      <w:r w:rsidRPr="00FE27BB">
        <w:rPr>
          <w:sz w:val="28"/>
          <w:lang w:val="es-ES"/>
        </w:rPr>
        <w:t>Versi</w:t>
      </w:r>
      <w:r w:rsidR="00A517B5">
        <w:rPr>
          <w:sz w:val="28"/>
          <w:lang w:val="es-ES"/>
        </w:rPr>
        <w:t>ó</w:t>
      </w:r>
      <w:r w:rsidRPr="00FE27BB">
        <w:rPr>
          <w:sz w:val="28"/>
          <w:lang w:val="es-ES"/>
        </w:rPr>
        <w:t>n 1.0</w:t>
      </w:r>
    </w:p>
    <w:p w14:paraId="5DC0C017" w14:textId="77777777" w:rsidR="00086BDD" w:rsidRPr="00FE27BB" w:rsidRDefault="00086BDD">
      <w:pPr>
        <w:rPr>
          <w:lang w:val="es-ES"/>
        </w:rPr>
      </w:pPr>
    </w:p>
    <w:p w14:paraId="4333FE7A" w14:textId="77777777" w:rsidR="00086BDD" w:rsidRPr="00FE27BB" w:rsidRDefault="00086BDD">
      <w:pPr>
        <w:rPr>
          <w:lang w:val="es-ES"/>
        </w:rPr>
      </w:pPr>
    </w:p>
    <w:p w14:paraId="3CB676C5" w14:textId="77777777" w:rsidR="00086BDD" w:rsidRPr="00FE27BB" w:rsidRDefault="00086BDD">
      <w:pPr>
        <w:pStyle w:val="BodyText"/>
        <w:rPr>
          <w:lang w:val="es-ES"/>
        </w:rPr>
      </w:pPr>
    </w:p>
    <w:p w14:paraId="3EF74559" w14:textId="77777777" w:rsidR="00086BDD" w:rsidRPr="00FE27BB" w:rsidRDefault="00086BDD">
      <w:pPr>
        <w:pStyle w:val="BodyText"/>
        <w:rPr>
          <w:lang w:val="es-ES"/>
        </w:rPr>
      </w:pPr>
    </w:p>
    <w:p w14:paraId="2F2C42BF" w14:textId="77777777" w:rsidR="00086BDD" w:rsidRPr="00FE27BB" w:rsidRDefault="00086BDD">
      <w:pPr>
        <w:rPr>
          <w:lang w:val="es-ES"/>
        </w:rPr>
        <w:sectPr w:rsidR="00086BDD" w:rsidRPr="00FE27B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A5B59C8" w14:textId="3FA748A1" w:rsidR="00086BDD" w:rsidRPr="00FE27BB" w:rsidRDefault="00DD6B88">
      <w:pPr>
        <w:pStyle w:val="Title"/>
        <w:rPr>
          <w:lang w:val="es-ES"/>
        </w:rPr>
      </w:pPr>
      <w:r w:rsidRPr="00FE27BB">
        <w:rPr>
          <w:lang w:val="es-ES"/>
        </w:rPr>
        <w:lastRenderedPageBreak/>
        <w:fldChar w:fldCharType="begin"/>
      </w:r>
      <w:r w:rsidRPr="00FE27BB">
        <w:rPr>
          <w:lang w:val="es-ES"/>
        </w:rPr>
        <w:instrText xml:space="preserve">title  \* Mergeformat </w:instrText>
      </w:r>
      <w:r w:rsidRPr="00FE27BB">
        <w:rPr>
          <w:lang w:val="es-ES"/>
        </w:rPr>
        <w:fldChar w:fldCharType="separate"/>
      </w:r>
      <w:r w:rsidR="00FE27BB" w:rsidRPr="00FE27BB">
        <w:rPr>
          <w:lang w:val="es-ES"/>
        </w:rPr>
        <w:t>Caso de Uso</w:t>
      </w:r>
      <w:r w:rsidR="00820D72" w:rsidRPr="00FE27BB">
        <w:rPr>
          <w:lang w:val="es-ES"/>
        </w:rPr>
        <w:t xml:space="preserve">: </w:t>
      </w:r>
      <w:r w:rsidR="008969AA">
        <w:rPr>
          <w:lang w:val="es-ES"/>
        </w:rPr>
        <w:t>Ingresar caso</w:t>
      </w:r>
      <w:r w:rsidRPr="00FE27BB">
        <w:rPr>
          <w:lang w:val="es-ES"/>
        </w:rPr>
        <w:fldChar w:fldCharType="end"/>
      </w:r>
      <w:bookmarkStart w:id="0" w:name="_Toc423410237"/>
      <w:bookmarkStart w:id="1" w:name="_Toc425054503"/>
      <w:r w:rsidR="00F328F4" w:rsidRPr="00FE27BB">
        <w:rPr>
          <w:lang w:val="es-ES"/>
        </w:rPr>
        <w:t xml:space="preserve"> </w:t>
      </w:r>
      <w:r w:rsidRPr="00FE27BB">
        <w:rPr>
          <w:lang w:val="es-ES"/>
        </w:rPr>
        <w:t xml:space="preserve"> </w:t>
      </w:r>
      <w:bookmarkEnd w:id="0"/>
      <w:bookmarkEnd w:id="1"/>
    </w:p>
    <w:p w14:paraId="0D901C69" w14:textId="77777777" w:rsidR="00086BDD" w:rsidRPr="00FE27BB" w:rsidRDefault="00086BDD">
      <w:pPr>
        <w:pStyle w:val="InfoBlue"/>
        <w:rPr>
          <w:lang w:val="es-ES"/>
        </w:rPr>
      </w:pPr>
    </w:p>
    <w:p w14:paraId="5267DB25" w14:textId="080504C1" w:rsidR="00086BDD" w:rsidRDefault="00FE27BB">
      <w:pPr>
        <w:pStyle w:val="Heading1"/>
        <w:rPr>
          <w:lang w:val="es-ES"/>
        </w:rPr>
      </w:pPr>
      <w:bookmarkStart w:id="2" w:name="_Toc423410239"/>
      <w:bookmarkStart w:id="3" w:name="_Toc425054505"/>
      <w:r w:rsidRPr="00FE27BB">
        <w:rPr>
          <w:lang w:val="es-ES"/>
        </w:rPr>
        <w:t>Objetivo</w:t>
      </w:r>
    </w:p>
    <w:p w14:paraId="43941935" w14:textId="2ED6B74D" w:rsidR="00F328F4" w:rsidRDefault="00F328F4" w:rsidP="00F328F4">
      <w:pPr>
        <w:ind w:left="720"/>
        <w:rPr>
          <w:lang w:val="es-ES"/>
        </w:rPr>
      </w:pPr>
      <w:r>
        <w:rPr>
          <w:lang w:val="es-ES"/>
        </w:rPr>
        <w:t>Permita a un estudiante seleccionar los temas de proyecto de título que le gustaría desarrollar y postular a ellos en orden de prioridad.</w:t>
      </w:r>
    </w:p>
    <w:p w14:paraId="7E42DD03" w14:textId="77777777" w:rsidR="0028076F" w:rsidRDefault="0028076F" w:rsidP="00F328F4">
      <w:pPr>
        <w:ind w:left="720"/>
        <w:rPr>
          <w:lang w:val="es-ES"/>
        </w:rPr>
      </w:pPr>
    </w:p>
    <w:p w14:paraId="1625ED06" w14:textId="77777777" w:rsidR="0028076F" w:rsidRPr="00FE27BB" w:rsidRDefault="0028076F" w:rsidP="0028076F">
      <w:pPr>
        <w:pStyle w:val="Heading1"/>
        <w:widowControl/>
        <w:rPr>
          <w:lang w:val="es-ES"/>
        </w:rPr>
      </w:pPr>
      <w:bookmarkStart w:id="4" w:name="_Toc423410253"/>
      <w:bookmarkStart w:id="5" w:name="_Toc425054512"/>
      <w:bookmarkStart w:id="6" w:name="_Toc36209909"/>
      <w:r w:rsidRPr="00FE27BB">
        <w:rPr>
          <w:lang w:val="es-ES"/>
        </w:rPr>
        <w:t>Precon</w:t>
      </w:r>
      <w:bookmarkEnd w:id="4"/>
      <w:bookmarkEnd w:id="5"/>
      <w:bookmarkEnd w:id="6"/>
      <w:r w:rsidRPr="00FE27BB">
        <w:rPr>
          <w:lang w:val="es-ES"/>
        </w:rPr>
        <w:t>diciones</w:t>
      </w:r>
    </w:p>
    <w:p w14:paraId="114311B8" w14:textId="19931205" w:rsidR="003D126C" w:rsidRDefault="003D126C" w:rsidP="0028076F">
      <w:pPr>
        <w:pStyle w:val="Heading2"/>
        <w:widowControl/>
        <w:rPr>
          <w:lang w:val="es-ES"/>
        </w:rPr>
      </w:pPr>
      <w:r>
        <w:rPr>
          <w:lang w:val="es-ES"/>
        </w:rPr>
        <w:t xml:space="preserve">El </w:t>
      </w:r>
      <w:r w:rsidR="00D2679D">
        <w:rPr>
          <w:lang w:val="es-ES"/>
        </w:rPr>
        <w:t>funcionario</w:t>
      </w:r>
      <w:r>
        <w:rPr>
          <w:lang w:val="es-ES"/>
        </w:rPr>
        <w:t xml:space="preserve"> debe haber ingresado al sistema con su usuario y clave.</w:t>
      </w:r>
    </w:p>
    <w:bookmarkEnd w:id="2"/>
    <w:bookmarkEnd w:id="3"/>
    <w:p w14:paraId="734B8550" w14:textId="0BC4A9F8" w:rsidR="00086BDD" w:rsidRDefault="00FE27BB">
      <w:pPr>
        <w:pStyle w:val="Heading1"/>
        <w:widowControl/>
        <w:rPr>
          <w:lang w:val="es-ES"/>
        </w:rPr>
      </w:pPr>
      <w:r w:rsidRPr="00FE27BB">
        <w:rPr>
          <w:lang w:val="es-ES"/>
        </w:rPr>
        <w:t>Escenario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6236"/>
      </w:tblGrid>
      <w:tr w:rsidR="00F328F4" w14:paraId="2E93BB3B" w14:textId="77777777" w:rsidTr="00F328F4">
        <w:tc>
          <w:tcPr>
            <w:tcW w:w="988" w:type="dxa"/>
          </w:tcPr>
          <w:p w14:paraId="50DFB369" w14:textId="2D815D29" w:rsidR="00F328F4" w:rsidRDefault="00F328F4" w:rsidP="00F328F4">
            <w:pPr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2126" w:type="dxa"/>
          </w:tcPr>
          <w:p w14:paraId="30F2B6AF" w14:textId="6D512887" w:rsidR="00F328F4" w:rsidRDefault="00F328F4" w:rsidP="00F328F4">
            <w:pPr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236" w:type="dxa"/>
          </w:tcPr>
          <w:p w14:paraId="6A5734DC" w14:textId="461668EF" w:rsidR="00F328F4" w:rsidRDefault="00F328F4" w:rsidP="00F328F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F328F4" w:rsidRPr="00D2679D" w14:paraId="5AD05193" w14:textId="77777777" w:rsidTr="00F328F4">
        <w:tc>
          <w:tcPr>
            <w:tcW w:w="988" w:type="dxa"/>
          </w:tcPr>
          <w:p w14:paraId="7482A211" w14:textId="2AA4BA97" w:rsidR="00F328F4" w:rsidRDefault="00416228" w:rsidP="00F328F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126" w:type="dxa"/>
          </w:tcPr>
          <w:p w14:paraId="52906BFF" w14:textId="5DF6297B" w:rsidR="00F328F4" w:rsidRDefault="00D2679D" w:rsidP="00F328F4">
            <w:pPr>
              <w:rPr>
                <w:lang w:val="es-ES"/>
              </w:rPr>
            </w:pPr>
            <w:r>
              <w:rPr>
                <w:lang w:val="es-ES"/>
              </w:rPr>
              <w:t>Beneficiario</w:t>
            </w:r>
          </w:p>
        </w:tc>
        <w:tc>
          <w:tcPr>
            <w:tcW w:w="6236" w:type="dxa"/>
          </w:tcPr>
          <w:p w14:paraId="098BFF5D" w14:textId="32221929" w:rsidR="00F328F4" w:rsidRDefault="00D2679D" w:rsidP="00F328F4">
            <w:pPr>
              <w:rPr>
                <w:lang w:val="es-ES"/>
              </w:rPr>
            </w:pPr>
            <w:r>
              <w:rPr>
                <w:lang w:val="es-ES"/>
              </w:rPr>
              <w:t>Ingresa al formulario ubicado en el portal web</w:t>
            </w:r>
          </w:p>
        </w:tc>
      </w:tr>
      <w:tr w:rsidR="00F328F4" w:rsidRPr="00D2679D" w14:paraId="2F660809" w14:textId="77777777" w:rsidTr="00F328F4">
        <w:tc>
          <w:tcPr>
            <w:tcW w:w="988" w:type="dxa"/>
          </w:tcPr>
          <w:p w14:paraId="5CA1ABE7" w14:textId="2BE80A29" w:rsidR="00F328F4" w:rsidRDefault="00DB01CB" w:rsidP="00F328F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126" w:type="dxa"/>
          </w:tcPr>
          <w:p w14:paraId="414CAC1D" w14:textId="43C39C04" w:rsidR="00F328F4" w:rsidRDefault="00D2679D" w:rsidP="00F328F4">
            <w:pPr>
              <w:rPr>
                <w:lang w:val="es-ES"/>
              </w:rPr>
            </w:pPr>
            <w:r>
              <w:rPr>
                <w:lang w:val="es-ES"/>
              </w:rPr>
              <w:t>Beneficiario</w:t>
            </w:r>
          </w:p>
        </w:tc>
        <w:tc>
          <w:tcPr>
            <w:tcW w:w="6236" w:type="dxa"/>
          </w:tcPr>
          <w:p w14:paraId="35739D4B" w14:textId="31636163" w:rsidR="00F328F4" w:rsidRDefault="00D2679D" w:rsidP="00F328F4">
            <w:pPr>
              <w:rPr>
                <w:lang w:val="es-ES"/>
              </w:rPr>
            </w:pPr>
            <w:r>
              <w:rPr>
                <w:lang w:val="es-ES"/>
              </w:rPr>
              <w:t>Rellena y envía el formulario</w:t>
            </w:r>
            <w:r w:rsidR="00E40600">
              <w:rPr>
                <w:lang w:val="es-ES"/>
              </w:rPr>
              <w:t>.</w:t>
            </w:r>
          </w:p>
        </w:tc>
      </w:tr>
      <w:tr w:rsidR="00F328F4" w:rsidRPr="00D2679D" w14:paraId="37AF4D36" w14:textId="77777777" w:rsidTr="00F328F4">
        <w:tc>
          <w:tcPr>
            <w:tcW w:w="988" w:type="dxa"/>
          </w:tcPr>
          <w:p w14:paraId="784F072D" w14:textId="0C99881F" w:rsidR="00F328F4" w:rsidRDefault="00102BF5" w:rsidP="00F328F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126" w:type="dxa"/>
          </w:tcPr>
          <w:p w14:paraId="0AD3353F" w14:textId="0C7A464C" w:rsidR="00F328F4" w:rsidRDefault="00D2679D" w:rsidP="00F328F4">
            <w:pPr>
              <w:rPr>
                <w:lang w:val="es-ES"/>
              </w:rPr>
            </w:pPr>
            <w:r>
              <w:rPr>
                <w:lang w:val="es-ES"/>
              </w:rPr>
              <w:t>Responsable beneficiario (funcionario)</w:t>
            </w:r>
          </w:p>
        </w:tc>
        <w:tc>
          <w:tcPr>
            <w:tcW w:w="6236" w:type="dxa"/>
          </w:tcPr>
          <w:p w14:paraId="63AE7AF1" w14:textId="7D480C5B" w:rsidR="00F328F4" w:rsidRDefault="00D2679D" w:rsidP="00F328F4">
            <w:pPr>
              <w:rPr>
                <w:lang w:val="es-ES"/>
              </w:rPr>
            </w:pPr>
            <w:r>
              <w:rPr>
                <w:lang w:val="es-ES"/>
              </w:rPr>
              <w:t xml:space="preserve">Mediante el menú el funcionario accede </w:t>
            </w:r>
            <w:r w:rsidR="00F96FA3">
              <w:rPr>
                <w:lang w:val="es-ES"/>
              </w:rPr>
              <w:t>a “F</w:t>
            </w:r>
            <w:r>
              <w:rPr>
                <w:lang w:val="es-ES"/>
              </w:rPr>
              <w:t>ormulario</w:t>
            </w:r>
            <w:r w:rsidR="00F96FA3">
              <w:rPr>
                <w:lang w:val="es-ES"/>
              </w:rPr>
              <w:t>”.</w:t>
            </w:r>
          </w:p>
        </w:tc>
      </w:tr>
      <w:tr w:rsidR="00E40600" w:rsidRPr="00D2679D" w14:paraId="6C3A63B7" w14:textId="77777777" w:rsidTr="00F328F4">
        <w:tc>
          <w:tcPr>
            <w:tcW w:w="988" w:type="dxa"/>
          </w:tcPr>
          <w:p w14:paraId="1C571232" w14:textId="77777777" w:rsidR="00E40600" w:rsidRDefault="00102BF5" w:rsidP="00F328F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153BD212" w14:textId="7DF26688" w:rsidR="00D2679D" w:rsidRDefault="00D2679D" w:rsidP="00F328F4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32F6B197" w14:textId="5EFE637E" w:rsidR="00E40600" w:rsidRDefault="00D2679D" w:rsidP="00F328F4">
            <w:pPr>
              <w:rPr>
                <w:lang w:val="es-ES"/>
              </w:rPr>
            </w:pPr>
            <w:r>
              <w:rPr>
                <w:lang w:val="es-ES"/>
              </w:rPr>
              <w:t>Responsable beneficiario</w:t>
            </w:r>
          </w:p>
        </w:tc>
        <w:tc>
          <w:tcPr>
            <w:tcW w:w="6236" w:type="dxa"/>
          </w:tcPr>
          <w:p w14:paraId="3E5EF508" w14:textId="77777777" w:rsidR="00E40600" w:rsidRDefault="00D2679D" w:rsidP="00F328F4">
            <w:pPr>
              <w:rPr>
                <w:lang w:val="es-ES"/>
              </w:rPr>
            </w:pPr>
            <w:r>
              <w:rPr>
                <w:lang w:val="es-ES"/>
              </w:rPr>
              <w:t>Rellena y envía el formulario.</w:t>
            </w:r>
          </w:p>
          <w:p w14:paraId="3D07B869" w14:textId="5BEAF9BD" w:rsidR="00D2679D" w:rsidRDefault="00D2679D" w:rsidP="00F328F4">
            <w:pPr>
              <w:rPr>
                <w:lang w:val="es-ES"/>
              </w:rPr>
            </w:pPr>
          </w:p>
        </w:tc>
      </w:tr>
      <w:tr w:rsidR="00D2679D" w:rsidRPr="00D2679D" w14:paraId="5139F764" w14:textId="77777777" w:rsidTr="00F328F4">
        <w:tc>
          <w:tcPr>
            <w:tcW w:w="988" w:type="dxa"/>
          </w:tcPr>
          <w:p w14:paraId="1620B872" w14:textId="168ACE67" w:rsidR="00D2679D" w:rsidRDefault="00D2679D" w:rsidP="00F328F4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126" w:type="dxa"/>
          </w:tcPr>
          <w:p w14:paraId="00509E7F" w14:textId="44E3C2F7" w:rsidR="00D2679D" w:rsidRDefault="00D2679D" w:rsidP="00F328F4">
            <w:pPr>
              <w:rPr>
                <w:lang w:val="es-ES"/>
              </w:rPr>
            </w:pPr>
            <w:r>
              <w:rPr>
                <w:lang w:val="es-ES"/>
              </w:rPr>
              <w:t xml:space="preserve">Responsable beneficiario </w:t>
            </w:r>
          </w:p>
        </w:tc>
        <w:tc>
          <w:tcPr>
            <w:tcW w:w="6236" w:type="dxa"/>
          </w:tcPr>
          <w:p w14:paraId="2FDD20A4" w14:textId="29DC10CB" w:rsidR="00D2679D" w:rsidRDefault="00D2679D" w:rsidP="00F328F4">
            <w:pPr>
              <w:rPr>
                <w:lang w:val="es-ES"/>
              </w:rPr>
            </w:pPr>
            <w:r>
              <w:rPr>
                <w:lang w:val="es-ES"/>
              </w:rPr>
              <w:t>El caso es aprobado y se agenda la cita</w:t>
            </w:r>
            <w:r w:rsidR="00F96FA3">
              <w:rPr>
                <w:lang w:val="es-ES"/>
              </w:rPr>
              <w:t>, accediendo desde “Agendar cita” en el menú.</w:t>
            </w:r>
          </w:p>
        </w:tc>
      </w:tr>
    </w:tbl>
    <w:p w14:paraId="12B94891" w14:textId="77777777" w:rsidR="00F328F4" w:rsidRPr="00F328F4" w:rsidRDefault="00F328F4" w:rsidP="00F328F4">
      <w:pPr>
        <w:rPr>
          <w:lang w:val="es-ES"/>
        </w:rPr>
      </w:pPr>
    </w:p>
    <w:p w14:paraId="36CB20B0" w14:textId="57100E4E" w:rsidR="00E40600" w:rsidRPr="00E40600" w:rsidRDefault="005466FD" w:rsidP="00E40600">
      <w:pPr>
        <w:pStyle w:val="Heading1"/>
        <w:rPr>
          <w:lang w:val="es-ES"/>
        </w:rPr>
      </w:pPr>
      <w:r>
        <w:rPr>
          <w:lang w:val="es-ES"/>
        </w:rPr>
        <w:t>Flujos Alte</w:t>
      </w:r>
      <w:r w:rsidR="00000AEA">
        <w:rPr>
          <w:lang w:val="es-ES"/>
        </w:rPr>
        <w:t>r</w:t>
      </w:r>
      <w:r>
        <w:rPr>
          <w:lang w:val="es-ES"/>
        </w:rPr>
        <w:t>nativos</w:t>
      </w:r>
    </w:p>
    <w:p w14:paraId="02BB226B" w14:textId="73477C86" w:rsidR="00F328F4" w:rsidRDefault="00F328F4"/>
    <w:p w14:paraId="02098DE2" w14:textId="13CCEBD1" w:rsidR="00E60747" w:rsidRDefault="00D2679D" w:rsidP="005466FD">
      <w:pPr>
        <w:pStyle w:val="Heading2"/>
        <w:rPr>
          <w:lang w:val="es-ES"/>
        </w:rPr>
      </w:pPr>
      <w:r>
        <w:rPr>
          <w:lang w:val="es-ES"/>
        </w:rPr>
        <w:t>No es factible desarrollar la prótesis para la fundación.</w:t>
      </w:r>
    </w:p>
    <w:p w14:paraId="78083AC0" w14:textId="77777777" w:rsidR="005466FD" w:rsidRPr="005466FD" w:rsidRDefault="005466FD" w:rsidP="005466FD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6236"/>
      </w:tblGrid>
      <w:tr w:rsidR="00EC44D4" w14:paraId="6564CD01" w14:textId="77777777" w:rsidTr="00546F62">
        <w:tc>
          <w:tcPr>
            <w:tcW w:w="988" w:type="dxa"/>
          </w:tcPr>
          <w:p w14:paraId="7DFF53E1" w14:textId="77777777" w:rsidR="00EC44D4" w:rsidRDefault="00EC44D4" w:rsidP="00546F62">
            <w:pPr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2126" w:type="dxa"/>
          </w:tcPr>
          <w:p w14:paraId="4741D7F9" w14:textId="77777777" w:rsidR="00EC44D4" w:rsidRDefault="00EC44D4" w:rsidP="00546F62">
            <w:pPr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236" w:type="dxa"/>
          </w:tcPr>
          <w:p w14:paraId="44074166" w14:textId="77777777" w:rsidR="00EC44D4" w:rsidRDefault="00EC44D4" w:rsidP="00546F6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EC44D4" w:rsidRPr="00D2679D" w14:paraId="4D6EC210" w14:textId="77777777" w:rsidTr="00546F62">
        <w:tc>
          <w:tcPr>
            <w:tcW w:w="988" w:type="dxa"/>
          </w:tcPr>
          <w:p w14:paraId="491B84A3" w14:textId="20759607" w:rsidR="00EC44D4" w:rsidRDefault="00F96FA3" w:rsidP="00546F62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DB01CB">
              <w:rPr>
                <w:lang w:val="es-ES"/>
              </w:rPr>
              <w:t>.</w:t>
            </w:r>
            <w:r w:rsidR="00B37DB2">
              <w:rPr>
                <w:lang w:val="es-ES"/>
              </w:rPr>
              <w:t>1</w:t>
            </w:r>
            <w:r w:rsidR="00DB01CB">
              <w:rPr>
                <w:lang w:val="es-ES"/>
              </w:rPr>
              <w:t>.</w:t>
            </w:r>
            <w:r w:rsidR="00B37DB2">
              <w:rPr>
                <w:lang w:val="es-ES"/>
              </w:rPr>
              <w:t>1</w:t>
            </w:r>
          </w:p>
        </w:tc>
        <w:tc>
          <w:tcPr>
            <w:tcW w:w="2126" w:type="dxa"/>
          </w:tcPr>
          <w:p w14:paraId="3FBC30A4" w14:textId="545AC07C" w:rsidR="00EC44D4" w:rsidRDefault="00F96FA3" w:rsidP="00546F62">
            <w:pPr>
              <w:rPr>
                <w:lang w:val="es-ES"/>
              </w:rPr>
            </w:pPr>
            <w:r>
              <w:rPr>
                <w:lang w:val="es-ES"/>
              </w:rPr>
              <w:t xml:space="preserve">Responsable beneficiario </w:t>
            </w:r>
          </w:p>
        </w:tc>
        <w:tc>
          <w:tcPr>
            <w:tcW w:w="6236" w:type="dxa"/>
          </w:tcPr>
          <w:p w14:paraId="31A2CBBC" w14:textId="6014A6ED" w:rsidR="00EC44D4" w:rsidRDefault="00F96FA3" w:rsidP="00546F62">
            <w:pPr>
              <w:rPr>
                <w:lang w:val="es-ES"/>
              </w:rPr>
            </w:pPr>
            <w:r>
              <w:rPr>
                <w:lang w:val="es-ES"/>
              </w:rPr>
              <w:t>El caso es rechazado.</w:t>
            </w:r>
          </w:p>
        </w:tc>
      </w:tr>
      <w:tr w:rsidR="00DB01CB" w:rsidRPr="00F96FA3" w14:paraId="04D53EBF" w14:textId="77777777" w:rsidTr="00F96FA3">
        <w:trPr>
          <w:trHeight w:val="287"/>
        </w:trPr>
        <w:tc>
          <w:tcPr>
            <w:tcW w:w="988" w:type="dxa"/>
          </w:tcPr>
          <w:p w14:paraId="19F821FB" w14:textId="2EDE4A3F" w:rsidR="00DB01CB" w:rsidRDefault="00F96FA3" w:rsidP="00546F62">
            <w:pPr>
              <w:rPr>
                <w:lang w:val="es-ES"/>
              </w:rPr>
            </w:pPr>
            <w:r>
              <w:rPr>
                <w:lang w:val="es-ES"/>
              </w:rPr>
              <w:t>5.1.2</w:t>
            </w:r>
          </w:p>
        </w:tc>
        <w:tc>
          <w:tcPr>
            <w:tcW w:w="2126" w:type="dxa"/>
          </w:tcPr>
          <w:p w14:paraId="5F3C5513" w14:textId="215DECAD" w:rsidR="00DB01CB" w:rsidRDefault="00F96FA3" w:rsidP="00546F62">
            <w:pPr>
              <w:rPr>
                <w:lang w:val="es-ES"/>
              </w:rPr>
            </w:pPr>
            <w:r>
              <w:rPr>
                <w:lang w:val="es-ES"/>
              </w:rPr>
              <w:t xml:space="preserve">Responsable beneficiario </w:t>
            </w:r>
          </w:p>
        </w:tc>
        <w:tc>
          <w:tcPr>
            <w:tcW w:w="6236" w:type="dxa"/>
          </w:tcPr>
          <w:p w14:paraId="2898B144" w14:textId="05928432" w:rsidR="00DB01CB" w:rsidRDefault="00F96FA3" w:rsidP="00546F62">
            <w:pPr>
              <w:rPr>
                <w:lang w:val="es-ES"/>
              </w:rPr>
            </w:pPr>
            <w:r>
              <w:rPr>
                <w:lang w:val="es-ES"/>
              </w:rPr>
              <w:t>Se notifica al beneficiario y se cierra la solicitud.</w:t>
            </w:r>
          </w:p>
        </w:tc>
      </w:tr>
    </w:tbl>
    <w:p w14:paraId="44A175A0" w14:textId="012A47EE" w:rsidR="00B37DB2" w:rsidRDefault="00B37DB2">
      <w:pPr>
        <w:rPr>
          <w:lang w:val="es-ES"/>
        </w:rPr>
      </w:pPr>
    </w:p>
    <w:p w14:paraId="71EA2EFD" w14:textId="77777777" w:rsidR="005466FD" w:rsidRPr="00F96FA3" w:rsidRDefault="005466FD" w:rsidP="005466FD">
      <w:pPr>
        <w:rPr>
          <w:lang w:val="es-ES"/>
        </w:rPr>
      </w:pPr>
    </w:p>
    <w:p w14:paraId="3165566A" w14:textId="77777777" w:rsidR="00F328F4" w:rsidRPr="00F328F4" w:rsidRDefault="00F328F4" w:rsidP="00F328F4">
      <w:pPr>
        <w:rPr>
          <w:lang w:val="es-ES"/>
        </w:rPr>
      </w:pPr>
    </w:p>
    <w:p w14:paraId="5B7BC5BE" w14:textId="487A5076" w:rsidR="00086BDD" w:rsidRPr="00FE27BB" w:rsidRDefault="00DD6B88">
      <w:pPr>
        <w:pStyle w:val="Heading1"/>
        <w:widowControl/>
        <w:rPr>
          <w:lang w:val="es-ES"/>
        </w:rPr>
      </w:pPr>
      <w:bookmarkStart w:id="7" w:name="_Toc423410255"/>
      <w:bookmarkStart w:id="8" w:name="_Toc425054514"/>
      <w:bookmarkStart w:id="9" w:name="_Toc36209911"/>
      <w:r w:rsidRPr="00FE27BB">
        <w:rPr>
          <w:lang w:val="es-ES"/>
        </w:rPr>
        <w:t>Postco</w:t>
      </w:r>
      <w:bookmarkEnd w:id="7"/>
      <w:bookmarkEnd w:id="8"/>
      <w:bookmarkEnd w:id="9"/>
      <w:r w:rsidR="00FE27BB" w:rsidRPr="00FE27BB">
        <w:rPr>
          <w:lang w:val="es-ES"/>
        </w:rPr>
        <w:t>ndiciones</w:t>
      </w:r>
    </w:p>
    <w:p w14:paraId="28C690BF" w14:textId="11DDE5AE" w:rsidR="00D72D3A" w:rsidRDefault="00F96FA3">
      <w:pPr>
        <w:pStyle w:val="Heading2"/>
        <w:widowControl/>
        <w:rPr>
          <w:lang w:val="es-ES"/>
        </w:rPr>
      </w:pPr>
      <w:r>
        <w:rPr>
          <w:lang w:val="es-ES"/>
        </w:rPr>
        <w:t>Tras ser aprobado el caso, pasa a estado de “Diseño”.</w:t>
      </w:r>
    </w:p>
    <w:p w14:paraId="63C9E607" w14:textId="1B2944EE" w:rsidR="007F2C32" w:rsidRDefault="007F2C32">
      <w:pPr>
        <w:widowControl/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19462FB0" w14:textId="1052AE83" w:rsidR="00DD611A" w:rsidRDefault="007F2C32" w:rsidP="007F2C32">
      <w:pPr>
        <w:pStyle w:val="Heading1"/>
        <w:widowControl/>
        <w:rPr>
          <w:lang w:val="es-ES"/>
        </w:rPr>
      </w:pPr>
      <w:r>
        <w:rPr>
          <w:lang w:val="es-ES"/>
        </w:rPr>
        <w:lastRenderedPageBreak/>
        <w:t>Maqueta de la Interfaz</w:t>
      </w:r>
    </w:p>
    <w:p w14:paraId="3DC03E92" w14:textId="132D2DD9" w:rsidR="0092237A" w:rsidRDefault="0092237A" w:rsidP="007F2C32">
      <w:pPr>
        <w:rPr>
          <w:lang w:val="es-ES"/>
        </w:rPr>
      </w:pPr>
    </w:p>
    <w:p w14:paraId="3F14CC1E" w14:textId="7DF89A08" w:rsidR="0092237A" w:rsidRDefault="0092237A" w:rsidP="0092237A">
      <w:pPr>
        <w:pStyle w:val="Heading2"/>
        <w:rPr>
          <w:lang w:val="es-ES"/>
        </w:rPr>
      </w:pPr>
      <w:r>
        <w:rPr>
          <w:lang w:val="es-ES"/>
        </w:rPr>
        <w:t>Flujo de Navegación</w:t>
      </w:r>
    </w:p>
    <w:p w14:paraId="453A0F87" w14:textId="5F729A2A" w:rsidR="0092237A" w:rsidRDefault="0092237A" w:rsidP="0092237A">
      <w:pPr>
        <w:rPr>
          <w:lang w:val="es-ES"/>
        </w:rPr>
      </w:pPr>
    </w:p>
    <w:p w14:paraId="4A911B38" w14:textId="4D6B9E41" w:rsidR="0092237A" w:rsidRDefault="008969AA" w:rsidP="009F116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6A085B" wp14:editId="0DF76630">
            <wp:extent cx="6495708" cy="219646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485" cy="220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7A9A" w14:textId="77777777" w:rsidR="0092237A" w:rsidRPr="0092237A" w:rsidRDefault="0092237A" w:rsidP="0092237A">
      <w:pPr>
        <w:rPr>
          <w:lang w:val="es-ES"/>
        </w:rPr>
      </w:pPr>
    </w:p>
    <w:p w14:paraId="4744AA42" w14:textId="312C5679" w:rsidR="0092237A" w:rsidRDefault="0092237A" w:rsidP="0092237A">
      <w:pPr>
        <w:pStyle w:val="Heading2"/>
        <w:rPr>
          <w:lang w:val="es-ES"/>
        </w:rPr>
      </w:pPr>
      <w:r>
        <w:rPr>
          <w:lang w:val="es-ES"/>
        </w:rPr>
        <w:t>Maquetas de las interfaces</w:t>
      </w:r>
    </w:p>
    <w:p w14:paraId="1F96542A" w14:textId="77777777" w:rsidR="0092237A" w:rsidRDefault="0092237A" w:rsidP="007F2C32">
      <w:pPr>
        <w:rPr>
          <w:lang w:val="es-ES"/>
        </w:rPr>
      </w:pPr>
    </w:p>
    <w:p w14:paraId="677A92DB" w14:textId="7BB209B9" w:rsidR="007F2C32" w:rsidRDefault="007F2C32" w:rsidP="007F2C32">
      <w:pPr>
        <w:rPr>
          <w:lang w:val="es-ES"/>
        </w:rPr>
      </w:pPr>
    </w:p>
    <w:p w14:paraId="782BFC29" w14:textId="2EF11424" w:rsidR="007F2C32" w:rsidRDefault="008969AA" w:rsidP="00A91C1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E52E388" wp14:editId="61CDCAFC">
            <wp:extent cx="5943600" cy="3190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43EA" w14:textId="1507F0CA" w:rsidR="00A91C18" w:rsidRDefault="0092237A" w:rsidP="00A91C18">
      <w:pPr>
        <w:jc w:val="center"/>
        <w:rPr>
          <w:lang w:val="es-ES"/>
        </w:rPr>
      </w:pPr>
      <w:r>
        <w:rPr>
          <w:lang w:val="es-ES"/>
        </w:rPr>
        <w:t>Interfaz</w:t>
      </w:r>
      <w:r w:rsidR="00A91C18">
        <w:rPr>
          <w:lang w:val="es-ES"/>
        </w:rPr>
        <w:t xml:space="preserve"> 1: </w:t>
      </w:r>
      <w:r w:rsidR="008969AA">
        <w:rPr>
          <w:lang w:val="es-ES"/>
        </w:rPr>
        <w:t>Portal web</w:t>
      </w:r>
    </w:p>
    <w:p w14:paraId="48131070" w14:textId="6C567333" w:rsidR="00A91C18" w:rsidRDefault="00A91C18" w:rsidP="00A91C18">
      <w:pPr>
        <w:jc w:val="center"/>
        <w:rPr>
          <w:lang w:val="es-ES"/>
        </w:rPr>
      </w:pPr>
    </w:p>
    <w:p w14:paraId="4B8E59E5" w14:textId="512D2ECC" w:rsidR="00A91C18" w:rsidRDefault="00850600" w:rsidP="00A91C18">
      <w:pPr>
        <w:jc w:val="center"/>
        <w:rPr>
          <w:lang w:val="es-ES"/>
        </w:rPr>
      </w:pPr>
      <w:r w:rsidRPr="00850600">
        <w:rPr>
          <w:lang w:val="es-ES"/>
        </w:rPr>
        <w:lastRenderedPageBreak/>
        <w:drawing>
          <wp:inline distT="0" distB="0" distL="0" distR="0" wp14:anchorId="4D6930A2" wp14:editId="32D6AF69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D2A3" w14:textId="13F2FAB3" w:rsidR="00A91C18" w:rsidRDefault="00A91C18" w:rsidP="00A91C18">
      <w:pPr>
        <w:jc w:val="center"/>
        <w:rPr>
          <w:lang w:val="es-ES"/>
        </w:rPr>
      </w:pPr>
      <w:r>
        <w:rPr>
          <w:lang w:val="es-ES"/>
        </w:rPr>
        <w:t xml:space="preserve">Interfaz 2: </w:t>
      </w:r>
      <w:r w:rsidR="008969AA">
        <w:rPr>
          <w:lang w:val="es-ES"/>
        </w:rPr>
        <w:t>Formulario</w:t>
      </w:r>
    </w:p>
    <w:p w14:paraId="6B8856ED" w14:textId="77777777" w:rsidR="008969AA" w:rsidRDefault="008969AA" w:rsidP="00A91C18">
      <w:pPr>
        <w:jc w:val="center"/>
        <w:rPr>
          <w:lang w:val="es-ES"/>
        </w:rPr>
      </w:pPr>
    </w:p>
    <w:p w14:paraId="10D90407" w14:textId="06CF5FA6" w:rsidR="00A91C18" w:rsidRDefault="0045092E" w:rsidP="00A91C18">
      <w:pPr>
        <w:jc w:val="center"/>
        <w:rPr>
          <w:lang w:val="es-ES"/>
        </w:rPr>
      </w:pPr>
      <w:r w:rsidRPr="0045092E">
        <w:rPr>
          <w:lang w:val="es-ES"/>
        </w:rPr>
        <w:drawing>
          <wp:inline distT="0" distB="0" distL="0" distR="0" wp14:anchorId="5C9514D5" wp14:editId="02E08064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30E4" w14:textId="7D5FAD27" w:rsidR="00A91C18" w:rsidRDefault="00A91C18" w:rsidP="00A91C18">
      <w:pPr>
        <w:jc w:val="center"/>
        <w:rPr>
          <w:lang w:val="es-ES"/>
        </w:rPr>
      </w:pPr>
      <w:r>
        <w:rPr>
          <w:lang w:val="es-ES"/>
        </w:rPr>
        <w:t xml:space="preserve">Interfaz 3: </w:t>
      </w:r>
      <w:r w:rsidR="008969AA">
        <w:rPr>
          <w:lang w:val="es-ES"/>
        </w:rPr>
        <w:t>Formulario enviado</w:t>
      </w:r>
    </w:p>
    <w:p w14:paraId="5A82BBB6" w14:textId="77777777" w:rsidR="008969AA" w:rsidRDefault="008969AA" w:rsidP="00A91C18">
      <w:pPr>
        <w:jc w:val="center"/>
        <w:rPr>
          <w:lang w:val="es-ES"/>
        </w:rPr>
      </w:pPr>
    </w:p>
    <w:p w14:paraId="55886FC9" w14:textId="74682125" w:rsidR="00A91C18" w:rsidRDefault="008969AA" w:rsidP="00A91C18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C03D618" wp14:editId="1BC58A5C">
            <wp:extent cx="5934075" cy="3190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7F94" w14:textId="5DFC1082" w:rsidR="00A91C18" w:rsidRDefault="00A91C18" w:rsidP="00A91C18">
      <w:pPr>
        <w:jc w:val="center"/>
        <w:rPr>
          <w:lang w:val="es-ES"/>
        </w:rPr>
      </w:pPr>
      <w:r>
        <w:rPr>
          <w:lang w:val="es-ES"/>
        </w:rPr>
        <w:t xml:space="preserve">Interfaz 4: </w:t>
      </w:r>
      <w:r w:rsidR="008969AA">
        <w:rPr>
          <w:lang w:val="es-ES"/>
        </w:rPr>
        <w:t>Login de funcionarios</w:t>
      </w:r>
    </w:p>
    <w:p w14:paraId="44E7EC5F" w14:textId="77777777" w:rsidR="008C5B31" w:rsidRDefault="008C5B31" w:rsidP="00A91C18">
      <w:pPr>
        <w:jc w:val="center"/>
        <w:rPr>
          <w:lang w:val="es-ES"/>
        </w:rPr>
      </w:pPr>
    </w:p>
    <w:p w14:paraId="7D8D4F46" w14:textId="6560EAA3" w:rsidR="00A91C18" w:rsidRDefault="008969AA" w:rsidP="008C5B31">
      <w:pPr>
        <w:widowControl/>
        <w:spacing w:line="240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EED669" wp14:editId="37D0EEAB">
            <wp:extent cx="5934075" cy="32004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01CC" w14:textId="5314A79A" w:rsidR="0092237A" w:rsidRPr="007F2C32" w:rsidRDefault="0092237A" w:rsidP="00A91C18">
      <w:pPr>
        <w:jc w:val="center"/>
        <w:rPr>
          <w:lang w:val="es-ES"/>
        </w:rPr>
      </w:pPr>
      <w:r>
        <w:rPr>
          <w:lang w:val="es-ES"/>
        </w:rPr>
        <w:t xml:space="preserve">Interfaz 5: </w:t>
      </w:r>
      <w:r w:rsidR="008969AA">
        <w:rPr>
          <w:lang w:val="es-ES"/>
        </w:rPr>
        <w:t>Menú funcionarios</w:t>
      </w:r>
    </w:p>
    <w:sectPr w:rsidR="0092237A" w:rsidRPr="007F2C32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5159" w14:textId="77777777" w:rsidR="00DB4BDF" w:rsidRDefault="00DB4BDF">
      <w:pPr>
        <w:spacing w:line="240" w:lineRule="auto"/>
      </w:pPr>
      <w:r>
        <w:separator/>
      </w:r>
    </w:p>
  </w:endnote>
  <w:endnote w:type="continuationSeparator" w:id="0">
    <w:p w14:paraId="556D09D3" w14:textId="77777777" w:rsidR="00DB4BDF" w:rsidRDefault="00DB4B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6BDD" w:rsidRPr="00A517B5" w14:paraId="1897A6F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8BA4B3" w14:textId="1FED23F3" w:rsidR="00086BDD" w:rsidRPr="00A517B5" w:rsidRDefault="00086BDD">
          <w:pPr>
            <w:ind w:right="360"/>
            <w:rPr>
              <w:sz w:val="24"/>
              <w:lang w:val="es-E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3A425D" w14:textId="548F4540" w:rsidR="00086BDD" w:rsidRPr="00A517B5" w:rsidRDefault="00DD6B88">
          <w:pPr>
            <w:jc w:val="center"/>
            <w:rPr>
              <w:lang w:val="es-ES"/>
            </w:rPr>
          </w:pPr>
          <w:r w:rsidRPr="00A517B5">
            <w:rPr>
              <w:lang w:val="es-ES"/>
            </w:rPr>
            <w:fldChar w:fldCharType="begin"/>
          </w:r>
          <w:r w:rsidRPr="00A517B5">
            <w:rPr>
              <w:lang w:val="es-ES"/>
            </w:rPr>
            <w:instrText>symbol 211 \f "Symbol" \s 10</w:instrText>
          </w:r>
          <w:r w:rsidRPr="00A517B5">
            <w:rPr>
              <w:lang w:val="es-ES"/>
            </w:rPr>
            <w:fldChar w:fldCharType="separate"/>
          </w:r>
          <w:r w:rsidRPr="00A517B5">
            <w:rPr>
              <w:rFonts w:ascii="Symbol" w:hAnsi="Symbol"/>
              <w:lang w:val="es-ES"/>
            </w:rPr>
            <w:t>Ó</w:t>
          </w:r>
          <w:r w:rsidRPr="00A517B5">
            <w:rPr>
              <w:lang w:val="es-ES"/>
            </w:rPr>
            <w:fldChar w:fldCharType="end"/>
          </w:r>
          <w:r w:rsidR="00D80FEC" w:rsidRPr="00A517B5">
            <w:rPr>
              <w:lang w:val="es-ES"/>
            </w:rPr>
            <w:fldChar w:fldCharType="begin"/>
          </w:r>
          <w:r w:rsidR="00D80FEC" w:rsidRPr="00A517B5">
            <w:rPr>
              <w:lang w:val="es-ES"/>
            </w:rPr>
            <w:instrText xml:space="preserve"> DOCPROPERTY "Company"  \* MERGEFORMAT </w:instrText>
          </w:r>
          <w:r w:rsidR="00D80FEC" w:rsidRPr="00A517B5">
            <w:rPr>
              <w:lang w:val="es-ES"/>
            </w:rPr>
            <w:fldChar w:fldCharType="separate"/>
          </w:r>
          <w:r w:rsidR="00A517B5" w:rsidRPr="00A517B5">
            <w:rPr>
              <w:lang w:val="es-ES"/>
            </w:rPr>
            <w:t>ICF232 Ingeniería de Software I</w:t>
          </w:r>
          <w:r w:rsidR="00D80FEC" w:rsidRPr="00A517B5">
            <w:rPr>
              <w:lang w:val="es-ES"/>
            </w:rPr>
            <w:fldChar w:fldCharType="end"/>
          </w:r>
          <w:r w:rsidRPr="00A517B5">
            <w:rPr>
              <w:lang w:val="es-ES"/>
            </w:rPr>
            <w:t xml:space="preserve">, </w:t>
          </w:r>
          <w:r w:rsidRPr="00A517B5">
            <w:rPr>
              <w:lang w:val="es-ES"/>
            </w:rPr>
            <w:fldChar w:fldCharType="begin"/>
          </w:r>
          <w:r w:rsidRPr="00A517B5">
            <w:rPr>
              <w:lang w:val="es-ES"/>
            </w:rPr>
            <w:instrText xml:space="preserve"> DATE \@ "yyyy" </w:instrText>
          </w:r>
          <w:r w:rsidRPr="00A517B5">
            <w:rPr>
              <w:lang w:val="es-ES"/>
            </w:rPr>
            <w:fldChar w:fldCharType="separate"/>
          </w:r>
          <w:r w:rsidR="00D2679D">
            <w:rPr>
              <w:noProof/>
              <w:lang w:val="es-ES"/>
            </w:rPr>
            <w:t>2021</w:t>
          </w:r>
          <w:r w:rsidRPr="00A517B5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10D3BC" w14:textId="755A1845" w:rsidR="00086BDD" w:rsidRPr="00A517B5" w:rsidRDefault="00DD6B88">
          <w:pPr>
            <w:jc w:val="right"/>
            <w:rPr>
              <w:lang w:val="es-ES"/>
            </w:rPr>
          </w:pPr>
          <w:r w:rsidRPr="00A517B5">
            <w:rPr>
              <w:lang w:val="es-ES"/>
            </w:rPr>
            <w:t>P</w:t>
          </w:r>
          <w:r w:rsidR="00FE27BB" w:rsidRPr="00A517B5">
            <w:rPr>
              <w:lang w:val="es-ES"/>
            </w:rPr>
            <w:t>ágina</w:t>
          </w:r>
          <w:r w:rsidRPr="00A517B5">
            <w:rPr>
              <w:lang w:val="es-ES"/>
            </w:rPr>
            <w:t xml:space="preserve"> </w:t>
          </w:r>
          <w:r w:rsidRPr="00A517B5">
            <w:rPr>
              <w:rStyle w:val="PageNumber"/>
              <w:lang w:val="es-ES"/>
            </w:rPr>
            <w:fldChar w:fldCharType="begin"/>
          </w:r>
          <w:r w:rsidRPr="00A517B5">
            <w:rPr>
              <w:rStyle w:val="PageNumber"/>
              <w:lang w:val="es-ES"/>
            </w:rPr>
            <w:instrText xml:space="preserve">page </w:instrText>
          </w:r>
          <w:r w:rsidRPr="00A517B5">
            <w:rPr>
              <w:rStyle w:val="PageNumber"/>
              <w:lang w:val="es-ES"/>
            </w:rPr>
            <w:fldChar w:fldCharType="separate"/>
          </w:r>
          <w:r w:rsidR="00820D72" w:rsidRPr="00A517B5">
            <w:rPr>
              <w:rStyle w:val="PageNumber"/>
              <w:noProof/>
              <w:lang w:val="es-ES"/>
            </w:rPr>
            <w:t>5</w:t>
          </w:r>
          <w:r w:rsidRPr="00A517B5">
            <w:rPr>
              <w:rStyle w:val="PageNumber"/>
              <w:lang w:val="es-ES"/>
            </w:rPr>
            <w:fldChar w:fldCharType="end"/>
          </w:r>
        </w:p>
      </w:tc>
    </w:tr>
  </w:tbl>
  <w:p w14:paraId="0CEE33FF" w14:textId="77777777" w:rsidR="00086BDD" w:rsidRPr="00A517B5" w:rsidRDefault="00086BDD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EA22" w14:textId="77777777" w:rsidR="00DB4BDF" w:rsidRDefault="00DB4BDF">
      <w:pPr>
        <w:spacing w:line="240" w:lineRule="auto"/>
      </w:pPr>
      <w:r>
        <w:separator/>
      </w:r>
    </w:p>
  </w:footnote>
  <w:footnote w:type="continuationSeparator" w:id="0">
    <w:p w14:paraId="622D1105" w14:textId="77777777" w:rsidR="00DB4BDF" w:rsidRDefault="00DB4B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EAD3D" w14:textId="77777777" w:rsidR="00086BDD" w:rsidRPr="00A517B5" w:rsidRDefault="00086BDD">
    <w:pPr>
      <w:rPr>
        <w:sz w:val="24"/>
        <w:lang w:val="es-ES"/>
      </w:rPr>
    </w:pPr>
  </w:p>
  <w:p w14:paraId="0128B669" w14:textId="77777777" w:rsidR="00086BDD" w:rsidRPr="00A517B5" w:rsidRDefault="00086BDD">
    <w:pPr>
      <w:pBdr>
        <w:top w:val="single" w:sz="6" w:space="1" w:color="auto"/>
      </w:pBdr>
      <w:rPr>
        <w:sz w:val="24"/>
        <w:lang w:val="es-ES"/>
      </w:rPr>
    </w:pPr>
  </w:p>
  <w:p w14:paraId="11EA84EF" w14:textId="67E1B1F4" w:rsidR="00086BDD" w:rsidRPr="00A517B5" w:rsidRDefault="00DD6B8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A517B5">
      <w:rPr>
        <w:rFonts w:ascii="Arial" w:hAnsi="Arial"/>
        <w:b/>
        <w:sz w:val="36"/>
        <w:lang w:val="es-ES"/>
      </w:rPr>
      <w:fldChar w:fldCharType="begin"/>
    </w:r>
    <w:r w:rsidRPr="00A517B5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A517B5">
      <w:rPr>
        <w:rFonts w:ascii="Arial" w:hAnsi="Arial"/>
        <w:b/>
        <w:sz w:val="36"/>
        <w:lang w:val="es-ES"/>
      </w:rPr>
      <w:fldChar w:fldCharType="separate"/>
    </w:r>
    <w:r w:rsidR="00A517B5" w:rsidRPr="00A517B5">
      <w:rPr>
        <w:rFonts w:ascii="Arial" w:hAnsi="Arial"/>
        <w:b/>
        <w:sz w:val="36"/>
        <w:lang w:val="es-ES"/>
      </w:rPr>
      <w:t>ICF232 Ingeniería de Software I</w:t>
    </w:r>
    <w:r w:rsidRPr="00A517B5">
      <w:rPr>
        <w:rFonts w:ascii="Arial" w:hAnsi="Arial"/>
        <w:b/>
        <w:sz w:val="36"/>
        <w:lang w:val="es-ES"/>
      </w:rPr>
      <w:fldChar w:fldCharType="end"/>
    </w:r>
  </w:p>
  <w:p w14:paraId="6CFA6D6F" w14:textId="77777777" w:rsidR="00086BDD" w:rsidRPr="00A517B5" w:rsidRDefault="00086BDD">
    <w:pPr>
      <w:pBdr>
        <w:bottom w:val="single" w:sz="6" w:space="1" w:color="auto"/>
      </w:pBdr>
      <w:jc w:val="right"/>
      <w:rPr>
        <w:sz w:val="24"/>
        <w:lang w:val="es-ES"/>
      </w:rPr>
    </w:pPr>
  </w:p>
  <w:p w14:paraId="5E4531E6" w14:textId="77777777" w:rsidR="00086BDD" w:rsidRPr="00A517B5" w:rsidRDefault="00086BDD">
    <w:pPr>
      <w:pStyle w:val="Header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6BDD" w:rsidRPr="00A517B5" w14:paraId="3F63964D" w14:textId="77777777">
      <w:tc>
        <w:tcPr>
          <w:tcW w:w="6379" w:type="dxa"/>
        </w:tcPr>
        <w:p w14:paraId="29881DBA" w14:textId="5E9D8D36" w:rsidR="00086BDD" w:rsidRPr="00A517B5" w:rsidRDefault="00D80FEC">
          <w:pPr>
            <w:rPr>
              <w:lang w:val="es-ES"/>
            </w:rPr>
          </w:pPr>
          <w:r w:rsidRPr="00A517B5">
            <w:rPr>
              <w:lang w:val="es-ES"/>
            </w:rPr>
            <w:fldChar w:fldCharType="begin"/>
          </w:r>
          <w:r w:rsidRPr="00A517B5">
            <w:rPr>
              <w:lang w:val="es-ES"/>
            </w:rPr>
            <w:instrText xml:space="preserve">subject  \* Mergeformat </w:instrText>
          </w:r>
          <w:r w:rsidRPr="00A517B5">
            <w:rPr>
              <w:lang w:val="es-ES"/>
            </w:rPr>
            <w:fldChar w:fldCharType="separate"/>
          </w:r>
          <w:r w:rsidR="008969AA">
            <w:rPr>
              <w:lang w:val="es-ES"/>
            </w:rPr>
            <w:t>Software</w:t>
          </w:r>
          <w:r w:rsidR="00F328F4">
            <w:rPr>
              <w:lang w:val="es-ES"/>
            </w:rPr>
            <w:t xml:space="preserve"> </w:t>
          </w:r>
          <w:r w:rsidR="008969AA">
            <w:rPr>
              <w:lang w:val="es-ES"/>
            </w:rPr>
            <w:t>de gestión de pacientes</w:t>
          </w:r>
          <w:r w:rsidRPr="00A517B5">
            <w:rPr>
              <w:lang w:val="es-ES"/>
            </w:rPr>
            <w:fldChar w:fldCharType="end"/>
          </w:r>
        </w:p>
      </w:tc>
      <w:tc>
        <w:tcPr>
          <w:tcW w:w="3179" w:type="dxa"/>
        </w:tcPr>
        <w:p w14:paraId="65E93A04" w14:textId="307DDFB5" w:rsidR="00086BDD" w:rsidRPr="00A517B5" w:rsidRDefault="00DD6B8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A517B5">
            <w:rPr>
              <w:lang w:val="es-ES"/>
            </w:rPr>
            <w:t>Versi</w:t>
          </w:r>
          <w:r w:rsidR="00A517B5" w:rsidRPr="00A517B5">
            <w:rPr>
              <w:lang w:val="es-ES"/>
            </w:rPr>
            <w:t>ó</w:t>
          </w:r>
          <w:r w:rsidRPr="00A517B5">
            <w:rPr>
              <w:lang w:val="es-ES"/>
            </w:rPr>
            <w:t>n:</w:t>
          </w:r>
          <w:r w:rsidR="00F328F4">
            <w:rPr>
              <w:lang w:val="es-ES"/>
            </w:rPr>
            <w:t xml:space="preserve"> </w:t>
          </w:r>
          <w:r w:rsidRPr="00A517B5">
            <w:rPr>
              <w:lang w:val="es-ES"/>
            </w:rPr>
            <w:t>1.0</w:t>
          </w:r>
        </w:p>
      </w:tc>
    </w:tr>
    <w:tr w:rsidR="00086BDD" w:rsidRPr="00A517B5" w14:paraId="20BD8C18" w14:textId="77777777">
      <w:tc>
        <w:tcPr>
          <w:tcW w:w="6379" w:type="dxa"/>
        </w:tcPr>
        <w:p w14:paraId="6A89E28F" w14:textId="1D51FEB3" w:rsidR="00086BDD" w:rsidRPr="00A517B5" w:rsidRDefault="00D2679D">
          <w:pPr>
            <w:rPr>
              <w:lang w:val="es-ES"/>
            </w:rPr>
          </w:pPr>
          <w:r>
            <w:rPr>
              <w:lang w:val="es-ES"/>
            </w:rPr>
            <w:t>Ingresar caso</w:t>
          </w:r>
        </w:p>
      </w:tc>
      <w:tc>
        <w:tcPr>
          <w:tcW w:w="3179" w:type="dxa"/>
        </w:tcPr>
        <w:p w14:paraId="46C578F1" w14:textId="19C4CF06" w:rsidR="00086BDD" w:rsidRPr="00A517B5" w:rsidRDefault="00FE27BB">
          <w:pPr>
            <w:rPr>
              <w:lang w:val="es-ES"/>
            </w:rPr>
          </w:pPr>
          <w:r w:rsidRPr="00A517B5">
            <w:rPr>
              <w:lang w:val="es-ES"/>
            </w:rPr>
            <w:t>Fecha</w:t>
          </w:r>
          <w:r w:rsidR="00DD6B88" w:rsidRPr="00A517B5">
            <w:rPr>
              <w:lang w:val="es-ES"/>
            </w:rPr>
            <w:t xml:space="preserve">:  </w:t>
          </w:r>
          <w:r w:rsidR="00EE3566">
            <w:rPr>
              <w:lang w:val="es-ES"/>
            </w:rPr>
            <w:t>25</w:t>
          </w:r>
          <w:r w:rsidR="00F328F4">
            <w:rPr>
              <w:lang w:val="es-ES"/>
            </w:rPr>
            <w:t>/0</w:t>
          </w:r>
          <w:r w:rsidR="008969AA">
            <w:rPr>
              <w:lang w:val="es-ES"/>
            </w:rPr>
            <w:t>4</w:t>
          </w:r>
          <w:r w:rsidR="00F328F4">
            <w:rPr>
              <w:lang w:val="es-ES"/>
            </w:rPr>
            <w:t>/2021</w:t>
          </w:r>
        </w:p>
      </w:tc>
    </w:tr>
    <w:tr w:rsidR="00086BDD" w:rsidRPr="00A517B5" w14:paraId="7908C332" w14:textId="77777777">
      <w:tc>
        <w:tcPr>
          <w:tcW w:w="9558" w:type="dxa"/>
          <w:gridSpan w:val="2"/>
        </w:tcPr>
        <w:p w14:paraId="22B446B1" w14:textId="79EF283A" w:rsidR="00086BDD" w:rsidRPr="00A517B5" w:rsidRDefault="00086BDD">
          <w:pPr>
            <w:rPr>
              <w:lang w:val="es-ES"/>
            </w:rPr>
          </w:pPr>
        </w:p>
      </w:tc>
    </w:tr>
  </w:tbl>
  <w:p w14:paraId="60355FA1" w14:textId="77777777" w:rsidR="00086BDD" w:rsidRPr="00A517B5" w:rsidRDefault="00086BDD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FC0F3C"/>
    <w:multiLevelType w:val="multilevel"/>
    <w:tmpl w:val="44E6A8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FE1A72"/>
    <w:multiLevelType w:val="hybridMultilevel"/>
    <w:tmpl w:val="87AAF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5"/>
  </w:num>
  <w:num w:numId="23">
    <w:abstractNumId w:val="12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00AEA"/>
    <w:rsid w:val="000127CE"/>
    <w:rsid w:val="0007280E"/>
    <w:rsid w:val="00086BDD"/>
    <w:rsid w:val="000949F6"/>
    <w:rsid w:val="000D564C"/>
    <w:rsid w:val="00102BF5"/>
    <w:rsid w:val="001C3312"/>
    <w:rsid w:val="002177B1"/>
    <w:rsid w:val="0028076F"/>
    <w:rsid w:val="002A1687"/>
    <w:rsid w:val="0030011B"/>
    <w:rsid w:val="003D126C"/>
    <w:rsid w:val="00416228"/>
    <w:rsid w:val="0045092E"/>
    <w:rsid w:val="004B337B"/>
    <w:rsid w:val="004F6D00"/>
    <w:rsid w:val="005466FD"/>
    <w:rsid w:val="006D45F2"/>
    <w:rsid w:val="007F2C32"/>
    <w:rsid w:val="00820D72"/>
    <w:rsid w:val="00850600"/>
    <w:rsid w:val="008969AA"/>
    <w:rsid w:val="008C1865"/>
    <w:rsid w:val="008C5B31"/>
    <w:rsid w:val="008D65DF"/>
    <w:rsid w:val="008F24E2"/>
    <w:rsid w:val="00917922"/>
    <w:rsid w:val="0092237A"/>
    <w:rsid w:val="0096677E"/>
    <w:rsid w:val="009B76AE"/>
    <w:rsid w:val="009F1168"/>
    <w:rsid w:val="00A0137A"/>
    <w:rsid w:val="00A517B5"/>
    <w:rsid w:val="00A91C18"/>
    <w:rsid w:val="00AA0EE2"/>
    <w:rsid w:val="00B37DB2"/>
    <w:rsid w:val="00C223DA"/>
    <w:rsid w:val="00C3545D"/>
    <w:rsid w:val="00CF7AB0"/>
    <w:rsid w:val="00D2679D"/>
    <w:rsid w:val="00D72D3A"/>
    <w:rsid w:val="00D80FEC"/>
    <w:rsid w:val="00DB01CB"/>
    <w:rsid w:val="00DB4BDF"/>
    <w:rsid w:val="00DC28B3"/>
    <w:rsid w:val="00DD611A"/>
    <w:rsid w:val="00DD6B88"/>
    <w:rsid w:val="00E40600"/>
    <w:rsid w:val="00E60747"/>
    <w:rsid w:val="00EC44D4"/>
    <w:rsid w:val="00EE3566"/>
    <w:rsid w:val="00EF1413"/>
    <w:rsid w:val="00F328F4"/>
    <w:rsid w:val="00F96FA3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58414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eGrid">
    <w:name w:val="Table Grid"/>
    <w:basedOn w:val="TableNormal"/>
    <w:uiPriority w:val="39"/>
    <w:rsid w:val="00F32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2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 de Uso</Template>
  <TotalTime>72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Caso de Uso</vt:lpstr>
      <vt:lpstr>Caso de Uso</vt:lpstr>
    </vt:vector>
  </TitlesOfParts>
  <Manager/>
  <Company>ICF232 Ingeniería de Software I</Company>
  <LinksUpToDate>false</LinksUpToDate>
  <CharactersWithSpaces>1318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>Gestión de Proyectos de Título</dc:subject>
  <dc:creator>Pablo Schwarzenberg</dc:creator>
  <cp:keywords/>
  <dc:description/>
  <cp:lastModifiedBy>BECERRA HOELL LUCAS C</cp:lastModifiedBy>
  <cp:revision>12</cp:revision>
  <cp:lastPrinted>1900-01-01T04:42:00Z</cp:lastPrinted>
  <dcterms:created xsi:type="dcterms:W3CDTF">2021-04-12T00:37:00Z</dcterms:created>
  <dcterms:modified xsi:type="dcterms:W3CDTF">2021-04-26T03:23:00Z</dcterms:modified>
  <cp:category/>
</cp:coreProperties>
</file>